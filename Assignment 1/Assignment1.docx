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8D2" w14:textId="22D5789D" w:rsidR="00644AFC" w:rsidRPr="00DA6CCC" w:rsidRDefault="00000000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4"/>
            <w:szCs w:val="24"/>
          </w:rPr>
          <w:id w:val="-1863501683"/>
          <w:placeholder>
            <w:docPart w:val="A5A834CBFED743EF84A471C792D5123D"/>
          </w:placeholder>
        </w:sdtPr>
        <w:sdtEndPr>
          <w:rPr>
            <w:sz w:val="28"/>
            <w:szCs w:val="28"/>
          </w:rPr>
        </w:sdtEndPr>
        <w:sdtContent>
          <w:r w:rsidR="009E0C3F" w:rsidRPr="00DA6CCC">
            <w:rPr>
              <w:b/>
              <w:bCs/>
              <w:sz w:val="28"/>
              <w:szCs w:val="28"/>
            </w:rPr>
            <w:t>Assignment 1</w:t>
          </w:r>
        </w:sdtContent>
      </w:sdt>
    </w:p>
    <w:p w14:paraId="44E7DC28" w14:textId="192FDF11" w:rsidR="00644AFC" w:rsidRPr="00DA6CCC" w:rsidRDefault="00000000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448212688"/>
          <w:placeholder>
            <w:docPart w:val="5CD80CC8F8744B1B9C9C0BA432C1B9FB"/>
          </w:placeholder>
        </w:sdtPr>
        <w:sdtContent>
          <w:r w:rsidR="009E0C3F" w:rsidRPr="00DA6CCC">
            <w:rPr>
              <w:b/>
              <w:bCs/>
              <w:sz w:val="28"/>
              <w:szCs w:val="28"/>
            </w:rPr>
            <w:t>CS430</w:t>
          </w:r>
          <w:r w:rsidR="007F347E" w:rsidRPr="00DA6CCC">
            <w:rPr>
              <w:b/>
              <w:bCs/>
              <w:sz w:val="28"/>
              <w:szCs w:val="28"/>
            </w:rPr>
            <w:t>-0</w:t>
          </w:r>
          <w:r w:rsidR="009E0C3F" w:rsidRPr="00DA6CCC">
            <w:rPr>
              <w:b/>
              <w:bCs/>
              <w:sz w:val="28"/>
              <w:szCs w:val="28"/>
            </w:rPr>
            <w:t>1</w:t>
          </w:r>
        </w:sdtContent>
      </w:sdt>
    </w:p>
    <w:p w14:paraId="0DF5C965" w14:textId="283288A0" w:rsidR="00644AFC" w:rsidRPr="00DA6CCC" w:rsidRDefault="00000000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2147000745"/>
          <w:placeholder>
            <w:docPart w:val="10063FC7C15B419285CF791DCD4A5443"/>
          </w:placeholder>
        </w:sdtPr>
        <w:sdtContent>
          <w:r w:rsidR="009E0C3F" w:rsidRPr="00DA6CCC">
            <w:rPr>
              <w:b/>
              <w:bCs/>
              <w:sz w:val="28"/>
              <w:szCs w:val="28"/>
            </w:rPr>
            <w:t>Machine Learning on Cloud</w:t>
          </w:r>
        </w:sdtContent>
      </w:sdt>
    </w:p>
    <w:p w14:paraId="293BD985" w14:textId="4E3154EC" w:rsidR="009D3CFA" w:rsidRPr="00DA6CCC" w:rsidRDefault="00000000" w:rsidP="00644AFC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8"/>
            <w:szCs w:val="28"/>
          </w:rPr>
          <w:id w:val="-2033875039"/>
          <w:placeholder>
            <w:docPart w:val="42AABE1AC3CB4817936E2A3E98AF42AD"/>
          </w:placeholder>
        </w:sdtPr>
        <w:sdtContent>
          <w:r w:rsidR="009E0C3F" w:rsidRPr="00DA6CCC">
            <w:rPr>
              <w:b/>
              <w:bCs/>
              <w:sz w:val="28"/>
              <w:szCs w:val="28"/>
            </w:rPr>
            <w:t>Fall</w:t>
          </w:r>
          <w:r w:rsidR="007F347E" w:rsidRPr="00DA6CCC">
            <w:rPr>
              <w:b/>
              <w:bCs/>
              <w:sz w:val="28"/>
              <w:szCs w:val="28"/>
            </w:rPr>
            <w:t xml:space="preserve"> 202</w:t>
          </w:r>
          <w:r w:rsidR="00A24EF8" w:rsidRPr="00DA6CCC">
            <w:rPr>
              <w:b/>
              <w:bCs/>
              <w:sz w:val="28"/>
              <w:szCs w:val="28"/>
            </w:rPr>
            <w:t>2</w:t>
          </w:r>
        </w:sdtContent>
      </w:sdt>
      <w:r w:rsidR="00172CD8" w:rsidRPr="00DA6CCC">
        <w:rPr>
          <w:b/>
          <w:bCs/>
          <w:sz w:val="24"/>
          <w:szCs w:val="24"/>
        </w:rPr>
        <w:br/>
      </w:r>
    </w:p>
    <w:p w14:paraId="78149523" w14:textId="6A19954F" w:rsidR="009D3CFA" w:rsidRPr="00DA6CCC" w:rsidRDefault="00000000" w:rsidP="009D3CFA">
      <w:pPr>
        <w:jc w:val="center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-164563864"/>
          <w:placeholder>
            <w:docPart w:val="28A2FB704FC140A1B26A3657F8510AD9"/>
          </w:placeholder>
        </w:sdtPr>
        <w:sdtContent>
          <w:r w:rsidR="00BE3F4B" w:rsidRPr="00DA6CCC">
            <w:rPr>
              <w:b/>
              <w:bCs/>
              <w:sz w:val="24"/>
              <w:szCs w:val="24"/>
            </w:rPr>
            <w:t>Exploratory Data Analysis</w:t>
          </w:r>
          <w:r w:rsidR="009E0C3F" w:rsidRPr="00DA6CCC">
            <w:rPr>
              <w:b/>
              <w:bCs/>
              <w:sz w:val="24"/>
              <w:szCs w:val="24"/>
            </w:rPr>
            <w:t xml:space="preserve"> and Data Preprocessing</w:t>
          </w:r>
          <w:r w:rsidR="00BE3F4B" w:rsidRPr="00DA6CCC">
            <w:rPr>
              <w:b/>
              <w:bCs/>
              <w:sz w:val="24"/>
              <w:szCs w:val="24"/>
            </w:rPr>
            <w:t xml:space="preserve"> </w:t>
          </w:r>
          <w:r w:rsidR="003675FD" w:rsidRPr="00DA6CCC">
            <w:rPr>
              <w:b/>
              <w:bCs/>
              <w:sz w:val="24"/>
              <w:szCs w:val="24"/>
            </w:rPr>
            <w:t>on Titanic Dataset</w:t>
          </w:r>
        </w:sdtContent>
      </w:sdt>
      <w:r w:rsidR="009D3CFA" w:rsidRPr="00DA6CCC">
        <w:rPr>
          <w:b/>
          <w:bCs/>
          <w:sz w:val="24"/>
          <w:szCs w:val="24"/>
        </w:rPr>
        <w:t xml:space="preserve"> (100 points)</w:t>
      </w:r>
    </w:p>
    <w:p w14:paraId="723D79D1" w14:textId="56B3FE08" w:rsidR="007F347E" w:rsidRPr="00DA6CCC" w:rsidRDefault="009D3CFA" w:rsidP="009D3CFA">
      <w:pPr>
        <w:jc w:val="both"/>
        <w:rPr>
          <w:sz w:val="24"/>
          <w:szCs w:val="24"/>
        </w:rPr>
      </w:pPr>
      <w:r w:rsidRPr="00DA6CCC">
        <w:rPr>
          <w:b/>
          <w:bCs/>
          <w:sz w:val="24"/>
          <w:szCs w:val="24"/>
        </w:rPr>
        <w:t>Goal:</w:t>
      </w:r>
      <w:r w:rsidRPr="00DA6CC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04947901"/>
          <w:placeholder>
            <w:docPart w:val="D4CA38F7DC804C89AC4FAFB0F3D4F372"/>
          </w:placeholder>
          <w:text/>
        </w:sdtPr>
        <w:sdtContent>
          <w:r w:rsidR="00A55E0C" w:rsidRPr="00DA6CCC">
            <w:rPr>
              <w:sz w:val="24"/>
              <w:szCs w:val="24"/>
            </w:rPr>
            <w:t xml:space="preserve">The goal of this </w:t>
          </w:r>
          <w:r w:rsidR="009E0C3F" w:rsidRPr="00DA6CCC">
            <w:rPr>
              <w:sz w:val="24"/>
              <w:szCs w:val="24"/>
            </w:rPr>
            <w:t>assignment</w:t>
          </w:r>
          <w:r w:rsidR="00A55E0C" w:rsidRPr="00DA6CCC">
            <w:rPr>
              <w:sz w:val="24"/>
              <w:szCs w:val="24"/>
            </w:rPr>
            <w:t xml:space="preserve"> is </w:t>
          </w:r>
          <w:r w:rsidR="006B4634" w:rsidRPr="00DA6CCC">
            <w:rPr>
              <w:sz w:val="24"/>
              <w:szCs w:val="24"/>
            </w:rPr>
            <w:t xml:space="preserve">to </w:t>
          </w:r>
          <w:r w:rsidR="00682BF3" w:rsidRPr="00DA6CCC">
            <w:rPr>
              <w:sz w:val="24"/>
              <w:szCs w:val="24"/>
            </w:rPr>
            <w:t xml:space="preserve">use </w:t>
          </w:r>
          <w:r w:rsidR="00A80EDD" w:rsidRPr="00DA6CCC">
            <w:rPr>
              <w:sz w:val="24"/>
              <w:szCs w:val="24"/>
            </w:rPr>
            <w:t>Panda</w:t>
          </w:r>
          <w:r w:rsidR="00BE3F4B" w:rsidRPr="00DA6CCC">
            <w:rPr>
              <w:sz w:val="24"/>
              <w:szCs w:val="24"/>
            </w:rPr>
            <w:t>s/Matplotlib/Seaborn</w:t>
          </w:r>
          <w:r w:rsidR="00DC203A" w:rsidRPr="00DA6CCC">
            <w:rPr>
              <w:sz w:val="24"/>
              <w:szCs w:val="24"/>
            </w:rPr>
            <w:t xml:space="preserve"> to</w:t>
          </w:r>
          <w:r w:rsidR="000873FD" w:rsidRPr="00DA6CCC">
            <w:rPr>
              <w:sz w:val="24"/>
              <w:szCs w:val="24"/>
            </w:rPr>
            <w:t xml:space="preserve"> </w:t>
          </w:r>
          <w:r w:rsidR="009E0C3F" w:rsidRPr="00DA6CCC">
            <w:rPr>
              <w:sz w:val="24"/>
              <w:szCs w:val="24"/>
            </w:rPr>
            <w:t xml:space="preserve">explore the dataset, use </w:t>
          </w:r>
          <w:proofErr w:type="spellStart"/>
          <w:r w:rsidR="008B0D54" w:rsidRPr="00DA6CCC">
            <w:rPr>
              <w:sz w:val="24"/>
              <w:szCs w:val="24"/>
            </w:rPr>
            <w:t>S</w:t>
          </w:r>
          <w:r w:rsidR="009E0C3F" w:rsidRPr="00DA6CCC">
            <w:rPr>
              <w:sz w:val="24"/>
              <w:szCs w:val="24"/>
            </w:rPr>
            <w:t>ciket</w:t>
          </w:r>
          <w:proofErr w:type="spellEnd"/>
          <w:r w:rsidR="009E0C3F" w:rsidRPr="00DA6CCC">
            <w:rPr>
              <w:sz w:val="24"/>
              <w:szCs w:val="24"/>
            </w:rPr>
            <w:t>-learn libraries to fill up missing data, encode categorical data</w:t>
          </w:r>
          <w:r w:rsidR="003675FD" w:rsidRPr="00DA6CCC">
            <w:rPr>
              <w:sz w:val="24"/>
              <w:szCs w:val="24"/>
            </w:rPr>
            <w:t xml:space="preserve">, normalize the </w:t>
          </w:r>
          <w:r w:rsidR="008B0D54" w:rsidRPr="00DA6CCC">
            <w:rPr>
              <w:sz w:val="24"/>
              <w:szCs w:val="24"/>
            </w:rPr>
            <w:t>data,</w:t>
          </w:r>
          <w:r w:rsidR="003675FD" w:rsidRPr="00DA6CCC">
            <w:rPr>
              <w:sz w:val="24"/>
              <w:szCs w:val="24"/>
            </w:rPr>
            <w:t xml:space="preserve"> and split the data properly using Stratified Sampling</w:t>
          </w:r>
          <w:r w:rsidR="009E0C3F" w:rsidRPr="00DA6CCC">
            <w:rPr>
              <w:sz w:val="24"/>
              <w:szCs w:val="24"/>
            </w:rPr>
            <w:t xml:space="preserve"> </w:t>
          </w:r>
          <w:r w:rsidR="00E50EEC" w:rsidRPr="00DA6CCC">
            <w:rPr>
              <w:sz w:val="24"/>
              <w:szCs w:val="24"/>
            </w:rPr>
            <w:t>.</w:t>
          </w:r>
          <w:r w:rsidR="000F5C22" w:rsidRPr="00DA6CCC">
            <w:rPr>
              <w:sz w:val="24"/>
              <w:szCs w:val="24"/>
            </w:rPr>
            <w:t xml:space="preserve"> </w:t>
          </w:r>
        </w:sdtContent>
      </w:sdt>
    </w:p>
    <w:p w14:paraId="4774370E" w14:textId="4BDCAAC7" w:rsidR="009D3CFA" w:rsidRPr="00DA6CCC" w:rsidRDefault="009D3CFA" w:rsidP="009D3CFA">
      <w:pPr>
        <w:jc w:val="both"/>
        <w:rPr>
          <w:sz w:val="24"/>
          <w:szCs w:val="24"/>
        </w:rPr>
      </w:pPr>
      <w:r w:rsidRPr="00DA6CCC">
        <w:rPr>
          <w:b/>
          <w:bCs/>
          <w:sz w:val="24"/>
          <w:szCs w:val="24"/>
        </w:rPr>
        <w:t>Instructions:</w:t>
      </w:r>
      <w:r w:rsidRPr="00DA6CCC">
        <w:rPr>
          <w:sz w:val="24"/>
          <w:szCs w:val="24"/>
        </w:rPr>
        <w:t xml:space="preserve"> </w:t>
      </w:r>
      <w:r w:rsidR="00C7543E" w:rsidRPr="00DA6CCC">
        <w:rPr>
          <w:sz w:val="24"/>
          <w:szCs w:val="24"/>
        </w:rPr>
        <w:t xml:space="preserve">For this </w:t>
      </w:r>
      <w:r w:rsidR="003675FD" w:rsidRPr="00DA6CCC">
        <w:rPr>
          <w:sz w:val="24"/>
          <w:szCs w:val="24"/>
        </w:rPr>
        <w:t>assignment</w:t>
      </w:r>
      <w:r w:rsidR="00C7543E" w:rsidRPr="00DA6CCC">
        <w:rPr>
          <w:sz w:val="24"/>
          <w:szCs w:val="24"/>
        </w:rPr>
        <w:t xml:space="preserve">, you </w:t>
      </w:r>
      <w:r w:rsidR="00275961" w:rsidRPr="00DA6CCC">
        <w:rPr>
          <w:sz w:val="24"/>
          <w:szCs w:val="24"/>
        </w:rPr>
        <w:t>work on a Jupyter Notebook</w:t>
      </w:r>
      <w:r w:rsidR="00C7543E" w:rsidRPr="00DA6CCC">
        <w:rPr>
          <w:sz w:val="24"/>
          <w:szCs w:val="24"/>
        </w:rPr>
        <w:t xml:space="preserve">.  First, </w:t>
      </w:r>
      <w:r w:rsidR="003675FD" w:rsidRPr="00DA6CCC">
        <w:rPr>
          <w:sz w:val="24"/>
          <w:szCs w:val="24"/>
        </w:rPr>
        <w:t>create</w:t>
      </w:r>
      <w:r w:rsidR="004E0B61" w:rsidRPr="00DA6CCC">
        <w:rPr>
          <w:sz w:val="24"/>
          <w:szCs w:val="24"/>
        </w:rPr>
        <w:t xml:space="preserve"> a new notebook titled </w:t>
      </w:r>
      <w:r w:rsidR="003675FD" w:rsidRPr="00DA6CCC">
        <w:rPr>
          <w:b/>
          <w:bCs/>
          <w:sz w:val="24"/>
          <w:szCs w:val="24"/>
        </w:rPr>
        <w:t>Assignement1</w:t>
      </w:r>
      <w:r w:rsidR="004E0B61" w:rsidRPr="00DA6CCC">
        <w:rPr>
          <w:b/>
          <w:bCs/>
          <w:sz w:val="24"/>
          <w:szCs w:val="24"/>
        </w:rPr>
        <w:t>_XXX</w:t>
      </w:r>
      <w:r w:rsidR="004E0B61" w:rsidRPr="00DA6CCC">
        <w:rPr>
          <w:sz w:val="24"/>
          <w:szCs w:val="24"/>
        </w:rPr>
        <w:t xml:space="preserve">, where </w:t>
      </w:r>
      <w:r w:rsidR="004E0B61" w:rsidRPr="00DA6CCC">
        <w:rPr>
          <w:b/>
          <w:bCs/>
          <w:sz w:val="24"/>
          <w:szCs w:val="24"/>
        </w:rPr>
        <w:t>XXX</w:t>
      </w:r>
      <w:r w:rsidR="004E0B61" w:rsidRPr="00DA6CCC">
        <w:rPr>
          <w:sz w:val="24"/>
          <w:szCs w:val="24"/>
        </w:rPr>
        <w:t xml:space="preserve"> are your initials. Also create a GitHub repository titled </w:t>
      </w:r>
      <w:r w:rsidR="003675FD" w:rsidRPr="00DA6CCC">
        <w:rPr>
          <w:b/>
          <w:bCs/>
          <w:sz w:val="24"/>
          <w:szCs w:val="24"/>
        </w:rPr>
        <w:t>Assignement1</w:t>
      </w:r>
      <w:r w:rsidR="004E0B61" w:rsidRPr="00DA6CCC">
        <w:rPr>
          <w:b/>
          <w:bCs/>
          <w:sz w:val="24"/>
          <w:szCs w:val="24"/>
        </w:rPr>
        <w:t>_XXX</w:t>
      </w:r>
      <w:r w:rsidR="004E0B61" w:rsidRPr="00DA6CCC">
        <w:rPr>
          <w:sz w:val="24"/>
          <w:szCs w:val="24"/>
        </w:rPr>
        <w:t xml:space="preserve"> to which you can push your code.  Then complete the following:</w:t>
      </w:r>
    </w:p>
    <w:p w14:paraId="75DE7D9A" w14:textId="77777777" w:rsidR="00DA6CCC" w:rsidRPr="00DA6CCC" w:rsidRDefault="003675FD" w:rsidP="009600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6CCC">
        <w:rPr>
          <w:sz w:val="28"/>
          <w:szCs w:val="28"/>
        </w:rPr>
        <w:t xml:space="preserve">In this assignment, you will need to work on the Titanic Dataset from </w:t>
      </w:r>
      <w:r w:rsidR="00DF634E" w:rsidRPr="00DA6CCC">
        <w:rPr>
          <w:sz w:val="28"/>
          <w:szCs w:val="28"/>
        </w:rPr>
        <w:t>Kaggle, UCI Machine Learning Repository</w:t>
      </w:r>
      <w:r w:rsidRPr="00DA6CCC">
        <w:rPr>
          <w:sz w:val="28"/>
          <w:szCs w:val="28"/>
        </w:rPr>
        <w:t xml:space="preserve"> (</w:t>
      </w:r>
      <w:r w:rsidRPr="00DA6CCC">
        <w:rPr>
          <w:sz w:val="28"/>
          <w:szCs w:val="28"/>
        </w:rPr>
        <w:t>https://www.kaggle.com/competitions/titanic/data?select=train.csv</w:t>
      </w:r>
      <w:r w:rsidRPr="00DA6CCC">
        <w:rPr>
          <w:sz w:val="28"/>
          <w:szCs w:val="28"/>
        </w:rPr>
        <w:t>)</w:t>
      </w:r>
      <w:r w:rsidR="00B663B2" w:rsidRPr="00DA6CCC">
        <w:rPr>
          <w:sz w:val="28"/>
          <w:szCs w:val="28"/>
        </w:rPr>
        <w:t xml:space="preserve">. </w:t>
      </w:r>
      <w:r w:rsidR="008B0D54" w:rsidRPr="00DA6CCC">
        <w:rPr>
          <w:sz w:val="28"/>
          <w:szCs w:val="28"/>
        </w:rPr>
        <w:t xml:space="preserve">The dependent variable of the dataset is if the person survived or not based on certain conditions. </w:t>
      </w:r>
      <w:r w:rsidRPr="00DA6CCC">
        <w:rPr>
          <w:sz w:val="28"/>
          <w:szCs w:val="28"/>
        </w:rPr>
        <w:t xml:space="preserve">The dataset is provided to you </w:t>
      </w:r>
      <w:r w:rsidR="00DA6CCC" w:rsidRPr="00DA6CCC">
        <w:rPr>
          <w:sz w:val="28"/>
          <w:szCs w:val="28"/>
        </w:rPr>
        <w:t>clean the unnecessary column/s</w:t>
      </w:r>
      <w:r w:rsidRPr="00DA6CCC">
        <w:rPr>
          <w:sz w:val="28"/>
          <w:szCs w:val="28"/>
        </w:rPr>
        <w:t>.</w:t>
      </w:r>
      <w:r w:rsidR="008B0D54" w:rsidRPr="00DA6CCC">
        <w:rPr>
          <w:sz w:val="28"/>
          <w:szCs w:val="28"/>
        </w:rPr>
        <w:t xml:space="preserve"> </w:t>
      </w:r>
    </w:p>
    <w:p w14:paraId="64891C41" w14:textId="77777777" w:rsidR="00DA6CCC" w:rsidRPr="00DA6CCC" w:rsidRDefault="008B0D54" w:rsidP="009600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6CCC">
        <w:rPr>
          <w:sz w:val="28"/>
          <w:szCs w:val="28"/>
        </w:rPr>
        <w:t xml:space="preserve">Explore the dataset using pandas. Visualize the columns using matplotlib/seaborn and comment on your findings using </w:t>
      </w:r>
      <w:r w:rsidRPr="00DA6CCC">
        <w:rPr>
          <w:b/>
          <w:bCs/>
          <w:sz w:val="28"/>
          <w:szCs w:val="28"/>
        </w:rPr>
        <w:t>Marked down block</w:t>
      </w:r>
      <w:r w:rsidRPr="00DA6CCC">
        <w:rPr>
          <w:sz w:val="28"/>
          <w:szCs w:val="28"/>
        </w:rPr>
        <w:t>.</w:t>
      </w:r>
      <w:r w:rsidR="00C7132F" w:rsidRPr="00DA6CCC">
        <w:rPr>
          <w:sz w:val="28"/>
          <w:szCs w:val="28"/>
        </w:rPr>
        <w:t xml:space="preserve"> </w:t>
      </w:r>
    </w:p>
    <w:p w14:paraId="4A8DAF1C" w14:textId="73858696" w:rsidR="00A3595F" w:rsidRPr="00DA6CCC" w:rsidRDefault="001C2132" w:rsidP="009600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6CCC">
        <w:rPr>
          <w:sz w:val="28"/>
          <w:szCs w:val="28"/>
        </w:rPr>
        <w:t>Find out the correlation between the person’s survival with other independent variables.</w:t>
      </w:r>
    </w:p>
    <w:p w14:paraId="333648B3" w14:textId="42F09A87" w:rsidR="008B0D54" w:rsidRPr="00DA6CCC" w:rsidRDefault="008B0D54" w:rsidP="009600D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6CCC">
        <w:rPr>
          <w:sz w:val="28"/>
          <w:szCs w:val="28"/>
        </w:rPr>
        <w:t xml:space="preserve">Using </w:t>
      </w:r>
      <w:proofErr w:type="spellStart"/>
      <w:r w:rsidRPr="00DA6CCC">
        <w:rPr>
          <w:sz w:val="28"/>
          <w:szCs w:val="28"/>
        </w:rPr>
        <w:t>sciket</w:t>
      </w:r>
      <w:proofErr w:type="spellEnd"/>
      <w:r w:rsidRPr="00DA6CCC">
        <w:rPr>
          <w:sz w:val="28"/>
          <w:szCs w:val="28"/>
        </w:rPr>
        <w:t xml:space="preserve"> learn and pandas, handle the missing data, encode the categorical </w:t>
      </w:r>
      <w:r w:rsidR="001C2132" w:rsidRPr="00DA6CCC">
        <w:rPr>
          <w:sz w:val="28"/>
          <w:szCs w:val="28"/>
        </w:rPr>
        <w:t>columns,</w:t>
      </w:r>
      <w:r w:rsidRPr="00DA6CCC">
        <w:rPr>
          <w:sz w:val="28"/>
          <w:szCs w:val="28"/>
        </w:rPr>
        <w:t xml:space="preserve"> and normalize the data based on its characteristics.</w:t>
      </w:r>
    </w:p>
    <w:p w14:paraId="172C6BF3" w14:textId="157FDECB" w:rsidR="00DA6CCC" w:rsidRPr="00973AE3" w:rsidRDefault="008B0D54" w:rsidP="00973AE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6CCC">
        <w:rPr>
          <w:sz w:val="28"/>
          <w:szCs w:val="28"/>
        </w:rPr>
        <w:t xml:space="preserve">Suppose a person’s </w:t>
      </w:r>
      <w:r w:rsidR="001C2132" w:rsidRPr="00DA6CCC">
        <w:rPr>
          <w:b/>
          <w:bCs/>
          <w:sz w:val="28"/>
          <w:szCs w:val="28"/>
        </w:rPr>
        <w:t>age</w:t>
      </w:r>
      <w:r w:rsidR="001C2132" w:rsidRPr="00DA6CCC">
        <w:rPr>
          <w:sz w:val="28"/>
          <w:szCs w:val="28"/>
        </w:rPr>
        <w:t xml:space="preserve"> was an important factor for their survival. Sub categorized the person’s age (six) and use it for splitting the dataset</w:t>
      </w:r>
      <w:r w:rsidR="00DA6CCC" w:rsidRPr="00DA6CCC">
        <w:rPr>
          <w:sz w:val="28"/>
          <w:szCs w:val="28"/>
        </w:rPr>
        <w:t xml:space="preserve"> using Stratified Sampling technique</w:t>
      </w:r>
      <w:r w:rsidR="001C2132" w:rsidRPr="00DA6CCC">
        <w:rPr>
          <w:sz w:val="28"/>
          <w:szCs w:val="28"/>
        </w:rPr>
        <w:t>. Clean up the data after the split</w:t>
      </w:r>
      <w:r w:rsidR="00DA6CCC">
        <w:rPr>
          <w:sz w:val="28"/>
          <w:szCs w:val="28"/>
        </w:rPr>
        <w:t xml:space="preserve"> as necessary</w:t>
      </w:r>
      <w:r w:rsidR="001C2132" w:rsidRPr="00DA6CCC">
        <w:rPr>
          <w:sz w:val="28"/>
          <w:szCs w:val="28"/>
        </w:rPr>
        <w:t xml:space="preserve">. </w:t>
      </w:r>
    </w:p>
    <w:p w14:paraId="30D75B7D" w14:textId="2C42EDA8" w:rsidR="00432025" w:rsidRPr="00973AE3" w:rsidRDefault="00B66B0F" w:rsidP="00DA6C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73AE3">
        <w:rPr>
          <w:sz w:val="28"/>
          <w:szCs w:val="28"/>
        </w:rPr>
        <w:t xml:space="preserve">Ensure your notebook is organized and has proper </w:t>
      </w:r>
      <w:r w:rsidRPr="00973AE3">
        <w:rPr>
          <w:b/>
          <w:bCs/>
          <w:sz w:val="28"/>
          <w:szCs w:val="28"/>
        </w:rPr>
        <w:t>Markdown comments,</w:t>
      </w:r>
      <w:r w:rsidRPr="00973AE3">
        <w:rPr>
          <w:sz w:val="28"/>
          <w:szCs w:val="28"/>
        </w:rPr>
        <w:t xml:space="preserve"> etc.  You can assume that after someone see the raw notebook</w:t>
      </w:r>
      <w:r w:rsidR="00C7132F" w:rsidRPr="00973AE3">
        <w:rPr>
          <w:sz w:val="28"/>
          <w:szCs w:val="28"/>
        </w:rPr>
        <w:t>, so it should be clear.</w:t>
      </w:r>
    </w:p>
    <w:p w14:paraId="167019C4" w14:textId="463FD312" w:rsidR="009D3CFA" w:rsidRPr="00DA6CCC" w:rsidRDefault="00DA6CCC" w:rsidP="00172CD8">
      <w:pPr>
        <w:rPr>
          <w:sz w:val="24"/>
          <w:szCs w:val="24"/>
        </w:rPr>
      </w:pPr>
      <w:r w:rsidRPr="00DA6CCC">
        <w:rPr>
          <w:b/>
          <w:bCs/>
          <w:sz w:val="24"/>
          <w:szCs w:val="24"/>
        </w:rPr>
        <w:t>Assignment</w:t>
      </w:r>
      <w:r w:rsidR="009D3CFA" w:rsidRPr="00DA6CCC">
        <w:rPr>
          <w:b/>
          <w:bCs/>
          <w:sz w:val="24"/>
          <w:szCs w:val="24"/>
        </w:rPr>
        <w:t xml:space="preserve"> Submission: </w:t>
      </w:r>
      <w:sdt>
        <w:sdtPr>
          <w:rPr>
            <w:sz w:val="24"/>
            <w:szCs w:val="24"/>
          </w:rPr>
          <w:id w:val="728735635"/>
          <w:placeholder>
            <w:docPart w:val="9A5EFCB14A724928A711B6EAF907D4CC"/>
          </w:placeholder>
          <w:text/>
        </w:sdtPr>
        <w:sdtContent>
          <w:r w:rsidR="001D018E" w:rsidRPr="00DA6CCC">
            <w:rPr>
              <w:sz w:val="24"/>
              <w:szCs w:val="24"/>
            </w:rPr>
            <w:t>Upload a link to your GitHub repository</w:t>
          </w:r>
          <w:r w:rsidR="002D39F5" w:rsidRPr="00DA6CCC">
            <w:rPr>
              <w:sz w:val="24"/>
              <w:szCs w:val="24"/>
            </w:rPr>
            <w:t xml:space="preserve"> for the project in the area provided in Moodle</w:t>
          </w:r>
          <w:r w:rsidR="001D018E" w:rsidRPr="00DA6CCC">
            <w:rPr>
              <w:sz w:val="24"/>
              <w:szCs w:val="24"/>
            </w:rPr>
            <w:t xml:space="preserve"> </w:t>
          </w:r>
          <w:r w:rsidR="004E0B61" w:rsidRPr="00DA6CCC">
            <w:rPr>
              <w:sz w:val="24"/>
              <w:szCs w:val="24"/>
            </w:rPr>
            <w:t>b</w:t>
          </w:r>
          <w:r w:rsidR="001D018E" w:rsidRPr="00DA6CCC">
            <w:rPr>
              <w:sz w:val="24"/>
              <w:szCs w:val="24"/>
            </w:rPr>
            <w:t>y the deadline specified.</w:t>
          </w:r>
        </w:sdtContent>
      </w:sdt>
    </w:p>
    <w:sectPr w:rsidR="009D3CFA" w:rsidRPr="00DA6CCC" w:rsidSect="0097252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B96"/>
    <w:multiLevelType w:val="hybridMultilevel"/>
    <w:tmpl w:val="E64E0394"/>
    <w:lvl w:ilvl="0" w:tplc="9BAC939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4BE1"/>
    <w:multiLevelType w:val="hybridMultilevel"/>
    <w:tmpl w:val="F4143B4A"/>
    <w:lvl w:ilvl="0" w:tplc="A3081A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7C25"/>
    <w:multiLevelType w:val="hybridMultilevel"/>
    <w:tmpl w:val="DA0C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6AF0"/>
    <w:multiLevelType w:val="hybridMultilevel"/>
    <w:tmpl w:val="A888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06461"/>
    <w:multiLevelType w:val="hybridMultilevel"/>
    <w:tmpl w:val="37D6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859E9"/>
    <w:multiLevelType w:val="hybridMultilevel"/>
    <w:tmpl w:val="D1F0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53780"/>
    <w:multiLevelType w:val="hybridMultilevel"/>
    <w:tmpl w:val="CB94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338E4"/>
    <w:multiLevelType w:val="hybridMultilevel"/>
    <w:tmpl w:val="82D2146A"/>
    <w:lvl w:ilvl="0" w:tplc="0B623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0832957">
    <w:abstractNumId w:val="2"/>
  </w:num>
  <w:num w:numId="2" w16cid:durableId="15814277">
    <w:abstractNumId w:val="8"/>
  </w:num>
  <w:num w:numId="3" w16cid:durableId="1255090564">
    <w:abstractNumId w:val="1"/>
  </w:num>
  <w:num w:numId="4" w16cid:durableId="1933246537">
    <w:abstractNumId w:val="4"/>
  </w:num>
  <w:num w:numId="5" w16cid:durableId="1036856931">
    <w:abstractNumId w:val="7"/>
  </w:num>
  <w:num w:numId="6" w16cid:durableId="1568109397">
    <w:abstractNumId w:val="3"/>
  </w:num>
  <w:num w:numId="7" w16cid:durableId="475685893">
    <w:abstractNumId w:val="0"/>
  </w:num>
  <w:num w:numId="8" w16cid:durableId="1895694517">
    <w:abstractNumId w:val="6"/>
  </w:num>
  <w:num w:numId="9" w16cid:durableId="638262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1MLE0N7M0MjU0NzRR0lEKTi0uzszPAykwrAUAAFkOpywAAAA="/>
  </w:docVars>
  <w:rsids>
    <w:rsidRoot w:val="007F347E"/>
    <w:rsid w:val="00001160"/>
    <w:rsid w:val="00001819"/>
    <w:rsid w:val="000070D1"/>
    <w:rsid w:val="0001330C"/>
    <w:rsid w:val="00014603"/>
    <w:rsid w:val="00015D78"/>
    <w:rsid w:val="00023975"/>
    <w:rsid w:val="00040D7A"/>
    <w:rsid w:val="000420AD"/>
    <w:rsid w:val="000466DA"/>
    <w:rsid w:val="000568BF"/>
    <w:rsid w:val="0006622D"/>
    <w:rsid w:val="000873FD"/>
    <w:rsid w:val="000A6021"/>
    <w:rsid w:val="000A6B89"/>
    <w:rsid w:val="000A6D28"/>
    <w:rsid w:val="000B7C01"/>
    <w:rsid w:val="000D4289"/>
    <w:rsid w:val="000E32AC"/>
    <w:rsid w:val="000E74D6"/>
    <w:rsid w:val="000F0B02"/>
    <w:rsid w:val="000F5C22"/>
    <w:rsid w:val="001250B2"/>
    <w:rsid w:val="00127AB2"/>
    <w:rsid w:val="0017155F"/>
    <w:rsid w:val="0017182F"/>
    <w:rsid w:val="00172CD8"/>
    <w:rsid w:val="00175D24"/>
    <w:rsid w:val="00176A81"/>
    <w:rsid w:val="00180366"/>
    <w:rsid w:val="001A2022"/>
    <w:rsid w:val="001B6CA2"/>
    <w:rsid w:val="001C2132"/>
    <w:rsid w:val="001D018E"/>
    <w:rsid w:val="001E310A"/>
    <w:rsid w:val="001E4644"/>
    <w:rsid w:val="001F5366"/>
    <w:rsid w:val="00204546"/>
    <w:rsid w:val="00207F19"/>
    <w:rsid w:val="00220397"/>
    <w:rsid w:val="00220B06"/>
    <w:rsid w:val="00222F36"/>
    <w:rsid w:val="00232FA1"/>
    <w:rsid w:val="002419B5"/>
    <w:rsid w:val="002602ED"/>
    <w:rsid w:val="00266268"/>
    <w:rsid w:val="00271C99"/>
    <w:rsid w:val="00275961"/>
    <w:rsid w:val="002A036C"/>
    <w:rsid w:val="002C66D3"/>
    <w:rsid w:val="002D39F5"/>
    <w:rsid w:val="00315AFA"/>
    <w:rsid w:val="00323BDF"/>
    <w:rsid w:val="003572EE"/>
    <w:rsid w:val="00366B72"/>
    <w:rsid w:val="003675FD"/>
    <w:rsid w:val="00386E8C"/>
    <w:rsid w:val="00390ECF"/>
    <w:rsid w:val="003B1899"/>
    <w:rsid w:val="003B3BBF"/>
    <w:rsid w:val="003C6D3B"/>
    <w:rsid w:val="003F5EB9"/>
    <w:rsid w:val="00407604"/>
    <w:rsid w:val="00424832"/>
    <w:rsid w:val="00426A9C"/>
    <w:rsid w:val="00432025"/>
    <w:rsid w:val="0043324F"/>
    <w:rsid w:val="00434A30"/>
    <w:rsid w:val="00443C4E"/>
    <w:rsid w:val="00460C35"/>
    <w:rsid w:val="004777D0"/>
    <w:rsid w:val="004825FF"/>
    <w:rsid w:val="00490BF2"/>
    <w:rsid w:val="00497A71"/>
    <w:rsid w:val="004A58C9"/>
    <w:rsid w:val="004A60B1"/>
    <w:rsid w:val="004B122F"/>
    <w:rsid w:val="004B5EC5"/>
    <w:rsid w:val="004B62BA"/>
    <w:rsid w:val="004C5E91"/>
    <w:rsid w:val="004E0B61"/>
    <w:rsid w:val="004E57AF"/>
    <w:rsid w:val="004F3DD8"/>
    <w:rsid w:val="00531545"/>
    <w:rsid w:val="0053654C"/>
    <w:rsid w:val="00543F30"/>
    <w:rsid w:val="005607B8"/>
    <w:rsid w:val="005735C3"/>
    <w:rsid w:val="005876C3"/>
    <w:rsid w:val="005A0E9A"/>
    <w:rsid w:val="005E1355"/>
    <w:rsid w:val="005E52AD"/>
    <w:rsid w:val="00604D6F"/>
    <w:rsid w:val="006248F9"/>
    <w:rsid w:val="00626E52"/>
    <w:rsid w:val="00644AFC"/>
    <w:rsid w:val="00666DE4"/>
    <w:rsid w:val="006671D7"/>
    <w:rsid w:val="00667C0B"/>
    <w:rsid w:val="006747D4"/>
    <w:rsid w:val="00675A4D"/>
    <w:rsid w:val="0068272D"/>
    <w:rsid w:val="00682BF3"/>
    <w:rsid w:val="006B4634"/>
    <w:rsid w:val="006C5AA6"/>
    <w:rsid w:val="006D0A53"/>
    <w:rsid w:val="006D2AB0"/>
    <w:rsid w:val="006E2190"/>
    <w:rsid w:val="006E393D"/>
    <w:rsid w:val="00700DF1"/>
    <w:rsid w:val="007272F1"/>
    <w:rsid w:val="0073679F"/>
    <w:rsid w:val="007372D0"/>
    <w:rsid w:val="0077096E"/>
    <w:rsid w:val="00794D23"/>
    <w:rsid w:val="007B02A9"/>
    <w:rsid w:val="007D0E60"/>
    <w:rsid w:val="007D678B"/>
    <w:rsid w:val="007D79CB"/>
    <w:rsid w:val="007E0F02"/>
    <w:rsid w:val="007F347E"/>
    <w:rsid w:val="007F7B05"/>
    <w:rsid w:val="007F7D51"/>
    <w:rsid w:val="00806933"/>
    <w:rsid w:val="00806B1A"/>
    <w:rsid w:val="00817C8C"/>
    <w:rsid w:val="00842E1C"/>
    <w:rsid w:val="0084577F"/>
    <w:rsid w:val="00851796"/>
    <w:rsid w:val="00883407"/>
    <w:rsid w:val="00895450"/>
    <w:rsid w:val="008B0D54"/>
    <w:rsid w:val="008B2AEE"/>
    <w:rsid w:val="008B560F"/>
    <w:rsid w:val="008C16E1"/>
    <w:rsid w:val="008C2697"/>
    <w:rsid w:val="008E0EAA"/>
    <w:rsid w:val="008F40E6"/>
    <w:rsid w:val="009078B7"/>
    <w:rsid w:val="009277EF"/>
    <w:rsid w:val="00932339"/>
    <w:rsid w:val="0094248C"/>
    <w:rsid w:val="00945466"/>
    <w:rsid w:val="009568CF"/>
    <w:rsid w:val="009600D2"/>
    <w:rsid w:val="00972528"/>
    <w:rsid w:val="00973AE3"/>
    <w:rsid w:val="00996432"/>
    <w:rsid w:val="009A2C95"/>
    <w:rsid w:val="009D3CFA"/>
    <w:rsid w:val="009E0C3F"/>
    <w:rsid w:val="009E605A"/>
    <w:rsid w:val="009E7EF3"/>
    <w:rsid w:val="009F06E7"/>
    <w:rsid w:val="009F74C0"/>
    <w:rsid w:val="00A24EF8"/>
    <w:rsid w:val="00A3438D"/>
    <w:rsid w:val="00A3595F"/>
    <w:rsid w:val="00A36244"/>
    <w:rsid w:val="00A55E0C"/>
    <w:rsid w:val="00A655D8"/>
    <w:rsid w:val="00A80EDD"/>
    <w:rsid w:val="00A8361C"/>
    <w:rsid w:val="00A92B6C"/>
    <w:rsid w:val="00AB4EC9"/>
    <w:rsid w:val="00AB6A2A"/>
    <w:rsid w:val="00AC3E7A"/>
    <w:rsid w:val="00AD4058"/>
    <w:rsid w:val="00AE20F6"/>
    <w:rsid w:val="00AE4588"/>
    <w:rsid w:val="00AF3B3B"/>
    <w:rsid w:val="00AF685B"/>
    <w:rsid w:val="00B12B69"/>
    <w:rsid w:val="00B17A57"/>
    <w:rsid w:val="00B31E2D"/>
    <w:rsid w:val="00B41F7F"/>
    <w:rsid w:val="00B62499"/>
    <w:rsid w:val="00B644A9"/>
    <w:rsid w:val="00B663B2"/>
    <w:rsid w:val="00B66B0F"/>
    <w:rsid w:val="00B670DF"/>
    <w:rsid w:val="00B82A2F"/>
    <w:rsid w:val="00B8304B"/>
    <w:rsid w:val="00B93A34"/>
    <w:rsid w:val="00BB7489"/>
    <w:rsid w:val="00BC275D"/>
    <w:rsid w:val="00BD25D8"/>
    <w:rsid w:val="00BD7872"/>
    <w:rsid w:val="00BE125E"/>
    <w:rsid w:val="00BE3F4B"/>
    <w:rsid w:val="00BF2DD5"/>
    <w:rsid w:val="00BF3110"/>
    <w:rsid w:val="00BF4467"/>
    <w:rsid w:val="00BF5450"/>
    <w:rsid w:val="00C05820"/>
    <w:rsid w:val="00C307F2"/>
    <w:rsid w:val="00C37BBB"/>
    <w:rsid w:val="00C54F7A"/>
    <w:rsid w:val="00C552A9"/>
    <w:rsid w:val="00C60B1A"/>
    <w:rsid w:val="00C6725A"/>
    <w:rsid w:val="00C7132F"/>
    <w:rsid w:val="00C7543E"/>
    <w:rsid w:val="00C75946"/>
    <w:rsid w:val="00C85413"/>
    <w:rsid w:val="00CA6A73"/>
    <w:rsid w:val="00CB5594"/>
    <w:rsid w:val="00CC4255"/>
    <w:rsid w:val="00CD3582"/>
    <w:rsid w:val="00CD55E1"/>
    <w:rsid w:val="00CE2EF1"/>
    <w:rsid w:val="00CF0DC1"/>
    <w:rsid w:val="00CF7A37"/>
    <w:rsid w:val="00CF7B21"/>
    <w:rsid w:val="00D121F2"/>
    <w:rsid w:val="00D14DD7"/>
    <w:rsid w:val="00D20531"/>
    <w:rsid w:val="00D267BE"/>
    <w:rsid w:val="00D30F52"/>
    <w:rsid w:val="00D41389"/>
    <w:rsid w:val="00D6476D"/>
    <w:rsid w:val="00D667F9"/>
    <w:rsid w:val="00D77DA8"/>
    <w:rsid w:val="00D8283E"/>
    <w:rsid w:val="00D82F3F"/>
    <w:rsid w:val="00D8322A"/>
    <w:rsid w:val="00D93E70"/>
    <w:rsid w:val="00DA6CCC"/>
    <w:rsid w:val="00DB4E33"/>
    <w:rsid w:val="00DC203A"/>
    <w:rsid w:val="00DD1DC1"/>
    <w:rsid w:val="00DD38C3"/>
    <w:rsid w:val="00DE52F3"/>
    <w:rsid w:val="00DF1760"/>
    <w:rsid w:val="00DF426D"/>
    <w:rsid w:val="00DF54E9"/>
    <w:rsid w:val="00DF634E"/>
    <w:rsid w:val="00E13A1D"/>
    <w:rsid w:val="00E2317B"/>
    <w:rsid w:val="00E346ED"/>
    <w:rsid w:val="00E50EEC"/>
    <w:rsid w:val="00E5324D"/>
    <w:rsid w:val="00E74013"/>
    <w:rsid w:val="00E80937"/>
    <w:rsid w:val="00E97F82"/>
    <w:rsid w:val="00EE212C"/>
    <w:rsid w:val="00EE2392"/>
    <w:rsid w:val="00EE6F45"/>
    <w:rsid w:val="00EF6F7C"/>
    <w:rsid w:val="00F06BEF"/>
    <w:rsid w:val="00F10663"/>
    <w:rsid w:val="00F1361A"/>
    <w:rsid w:val="00F179EB"/>
    <w:rsid w:val="00F37053"/>
    <w:rsid w:val="00F44170"/>
    <w:rsid w:val="00F444EF"/>
    <w:rsid w:val="00F7777B"/>
    <w:rsid w:val="00F8585A"/>
    <w:rsid w:val="00F9082D"/>
    <w:rsid w:val="00F9112F"/>
    <w:rsid w:val="00FC379D"/>
    <w:rsid w:val="00FE2BB5"/>
    <w:rsid w:val="00FE319E"/>
    <w:rsid w:val="00FE3AE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7FF"/>
  <w15:chartTrackingRefBased/>
  <w15:docId w15:val="{22F7CCE9-0B59-494E-8CE2-B2C7A82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172CD8"/>
    <w:pPr>
      <w:ind w:left="720"/>
      <w:contextualSpacing/>
    </w:pPr>
  </w:style>
  <w:style w:type="table" w:styleId="TableGrid">
    <w:name w:val="Table Grid"/>
    <w:basedOn w:val="TableNormal"/>
    <w:uiPriority w:val="39"/>
    <w:rsid w:val="0077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0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C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elley\Documents\Custom%20Office%20Templates\assign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834CBFED743EF84A471C792D5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07D1-87C4-4532-A278-07E0CB8824C1}"/>
      </w:docPartPr>
      <w:docPartBody>
        <w:p w:rsidR="00785FB0" w:rsidRDefault="00785FB0">
          <w:pPr>
            <w:pStyle w:val="A5A834CBFED743EF84A471C792D5123D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CD80CC8F8744B1B9C9C0BA432C1B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01B9-801C-4B21-86FB-57D07C307974}"/>
      </w:docPartPr>
      <w:docPartBody>
        <w:p w:rsidR="00785FB0" w:rsidRDefault="00785FB0">
          <w:pPr>
            <w:pStyle w:val="5CD80CC8F8744B1B9C9C0BA432C1B9FB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10063FC7C15B419285CF791DCD4A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5C01-66DD-4111-A4EC-61B70318E8F9}"/>
      </w:docPartPr>
      <w:docPartBody>
        <w:p w:rsidR="00785FB0" w:rsidRDefault="00785FB0">
          <w:pPr>
            <w:pStyle w:val="10063FC7C15B419285CF791DCD4A5443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42AABE1AC3CB4817936E2A3E98A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4BAB-8280-469E-8FA4-298890880A5A}"/>
      </w:docPartPr>
      <w:docPartBody>
        <w:p w:rsidR="00785FB0" w:rsidRDefault="00785FB0">
          <w:pPr>
            <w:pStyle w:val="42AABE1AC3CB4817936E2A3E98AF42AD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8A2FB704FC140A1B26A3657F851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9C7B-A027-4424-ACB9-5B8C83338798}"/>
      </w:docPartPr>
      <w:docPartBody>
        <w:p w:rsidR="00785FB0" w:rsidRDefault="00785FB0">
          <w:pPr>
            <w:pStyle w:val="28A2FB704FC140A1B26A3657F8510AD9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D4CA38F7DC804C89AC4FAFB0F3D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7E03-590A-4CE6-B902-F9E6CF0451D2}"/>
      </w:docPartPr>
      <w:docPartBody>
        <w:p w:rsidR="00785FB0" w:rsidRDefault="00785FB0">
          <w:pPr>
            <w:pStyle w:val="D4CA38F7DC804C89AC4FAFB0F3D4F372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9A5EFCB14A724928A711B6EAF907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2090D-65A2-4B55-AE93-D72A740AE609}"/>
      </w:docPartPr>
      <w:docPartBody>
        <w:p w:rsidR="00785FB0" w:rsidRDefault="00785FB0">
          <w:pPr>
            <w:pStyle w:val="9A5EFCB14A724928A711B6EAF907D4CC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0"/>
    <w:rsid w:val="00074B82"/>
    <w:rsid w:val="00561B43"/>
    <w:rsid w:val="005D6DC6"/>
    <w:rsid w:val="00785FB0"/>
    <w:rsid w:val="007F1D44"/>
    <w:rsid w:val="00886B32"/>
    <w:rsid w:val="009725EA"/>
    <w:rsid w:val="00D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FB0"/>
    <w:rPr>
      <w:color w:val="808080"/>
    </w:rPr>
  </w:style>
  <w:style w:type="paragraph" w:customStyle="1" w:styleId="A5A834CBFED743EF84A471C792D5123D">
    <w:name w:val="A5A834CBFED743EF84A471C792D5123D"/>
  </w:style>
  <w:style w:type="paragraph" w:customStyle="1" w:styleId="5CD80CC8F8744B1B9C9C0BA432C1B9FB">
    <w:name w:val="5CD80CC8F8744B1B9C9C0BA432C1B9FB"/>
  </w:style>
  <w:style w:type="paragraph" w:customStyle="1" w:styleId="10063FC7C15B419285CF791DCD4A5443">
    <w:name w:val="10063FC7C15B419285CF791DCD4A5443"/>
  </w:style>
  <w:style w:type="paragraph" w:customStyle="1" w:styleId="42AABE1AC3CB4817936E2A3E98AF42AD">
    <w:name w:val="42AABE1AC3CB4817936E2A3E98AF42AD"/>
  </w:style>
  <w:style w:type="paragraph" w:customStyle="1" w:styleId="28A2FB704FC140A1B26A3657F8510AD9">
    <w:name w:val="28A2FB704FC140A1B26A3657F8510AD9"/>
  </w:style>
  <w:style w:type="paragraph" w:customStyle="1" w:styleId="D4CA38F7DC804C89AC4FAFB0F3D4F372">
    <w:name w:val="D4CA38F7DC804C89AC4FAFB0F3D4F372"/>
  </w:style>
  <w:style w:type="paragraph" w:customStyle="1" w:styleId="9A5EFCB14A724928A711B6EAF907D4CC">
    <w:name w:val="9A5EFCB14A724928A711B6EAF907D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423c2801-f881-4cb2-bfb4-f0a47a021e21" xsi:nil="true"/>
    <Is_Collaboration_Space_Locked xmlns="423c2801-f881-4cb2-bfb4-f0a47a021e21" xsi:nil="true"/>
    <_ip_UnifiedCompliancePolicyUIAction xmlns="http://schemas.microsoft.com/sharepoint/v3" xsi:nil="true"/>
    <CultureName xmlns="423c2801-f881-4cb2-bfb4-f0a47a021e21" xsi:nil="true"/>
    <Distribution_Groups xmlns="423c2801-f881-4cb2-bfb4-f0a47a021e21" xsi:nil="true"/>
    <DefaultSectionNames xmlns="423c2801-f881-4cb2-bfb4-f0a47a021e21" xsi:nil="true"/>
    <Has_Teacher_Only_SectionGroup xmlns="423c2801-f881-4cb2-bfb4-f0a47a021e21" xsi:nil="true"/>
    <FolderType xmlns="423c2801-f881-4cb2-bfb4-f0a47a021e21" xsi:nil="true"/>
    <Owner xmlns="423c2801-f881-4cb2-bfb4-f0a47a021e21">
      <UserInfo>
        <DisplayName/>
        <AccountId xsi:nil="true"/>
        <AccountType/>
      </UserInfo>
    </Owner>
    <_ip_UnifiedCompliancePolicyProperties xmlns="http://schemas.microsoft.com/sharepoint/v3" xsi:nil="true"/>
    <NotebookType xmlns="423c2801-f881-4cb2-bfb4-f0a47a021e21" xsi:nil="true"/>
    <Teachers xmlns="423c2801-f881-4cb2-bfb4-f0a47a021e21">
      <UserInfo>
        <DisplayName/>
        <AccountId xsi:nil="true"/>
        <AccountType/>
      </UserInfo>
    </Teachers>
    <LMS_Mappings xmlns="423c2801-f881-4cb2-bfb4-f0a47a021e21" xsi:nil="true"/>
    <Invited_Teachers xmlns="423c2801-f881-4cb2-bfb4-f0a47a021e21" xsi:nil="true"/>
    <Invited_Students xmlns="423c2801-f881-4cb2-bfb4-f0a47a021e21" xsi:nil="true"/>
    <Math_Settings xmlns="423c2801-f881-4cb2-bfb4-f0a47a021e21" xsi:nil="true"/>
    <Self_Registration_Enabled xmlns="423c2801-f881-4cb2-bfb4-f0a47a021e21" xsi:nil="true"/>
    <AppVersion xmlns="423c2801-f881-4cb2-bfb4-f0a47a021e21" xsi:nil="true"/>
    <TeamsChannelId xmlns="423c2801-f881-4cb2-bfb4-f0a47a021e21" xsi:nil="true"/>
    <Templates xmlns="423c2801-f881-4cb2-bfb4-f0a47a021e21" xsi:nil="true"/>
    <Students xmlns="423c2801-f881-4cb2-bfb4-f0a47a021e21">
      <UserInfo>
        <DisplayName/>
        <AccountId xsi:nil="true"/>
        <AccountType/>
      </UserInfo>
    </Students>
    <Student_Groups xmlns="423c2801-f881-4cb2-bfb4-f0a47a021e21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CF2F01DFAB241BCA67690C67CEB51" ma:contentTypeVersion="35" ma:contentTypeDescription="Create a new document." ma:contentTypeScope="" ma:versionID="5cb7443fd9641203b2a5979603db55ed">
  <xsd:schema xmlns:xsd="http://www.w3.org/2001/XMLSchema" xmlns:xs="http://www.w3.org/2001/XMLSchema" xmlns:p="http://schemas.microsoft.com/office/2006/metadata/properties" xmlns:ns1="http://schemas.microsoft.com/sharepoint/v3" xmlns:ns3="423c2801-f881-4cb2-bfb4-f0a47a021e21" xmlns:ns4="6b730956-c03c-4e9c-97e0-d2492fdce057" targetNamespace="http://schemas.microsoft.com/office/2006/metadata/properties" ma:root="true" ma:fieldsID="7ff3e40e168ef26e4c1c15cc45cbbc4f" ns1:_="" ns3:_="" ns4:_="">
    <xsd:import namespace="http://schemas.microsoft.com/sharepoint/v3"/>
    <xsd:import namespace="423c2801-f881-4cb2-bfb4-f0a47a021e21"/>
    <xsd:import namespace="6b730956-c03c-4e9c-97e0-d2492fdce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c2801-f881-4cb2-bfb4-f0a47a021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30956-c03c-4e9c-97e0-d2492fdce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EF3FB-0ABD-44FB-AB5A-083177E6EE97}">
  <ds:schemaRefs>
    <ds:schemaRef ds:uri="http://schemas.microsoft.com/office/2006/metadata/properties"/>
    <ds:schemaRef ds:uri="http://schemas.microsoft.com/office/infopath/2007/PartnerControls"/>
    <ds:schemaRef ds:uri="423c2801-f881-4cb2-bfb4-f0a47a021e2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2C3760-77DB-44D7-882E-8CAD8F7CB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28D5DD-CB1D-4E4D-92AB-A42E73AAA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3c2801-f881-4cb2-bfb4-f0a47a021e21"/>
    <ds:schemaRef ds:uri="6b730956-c03c-4e9c-97e0-d2492fdc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3F1C2D-8E22-4271-8C7A-1A178EA8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</Template>
  <TotalTime>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Robert R.</dc:creator>
  <cp:keywords/>
  <dc:description/>
  <cp:lastModifiedBy>Sayani Sarkar</cp:lastModifiedBy>
  <cp:revision>2</cp:revision>
  <dcterms:created xsi:type="dcterms:W3CDTF">2022-09-01T14:03:00Z</dcterms:created>
  <dcterms:modified xsi:type="dcterms:W3CDTF">2022-09-01T14:03:00Z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0x01010022FCF2F01DFAB241BCA67690C67CEB51</vt:lpwstr>
  </property>
</Properties>
</file>